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116E3" w14:textId="77777777" w:rsidR="000775ED" w:rsidRDefault="000775ED">
      <w:pPr>
        <w:pStyle w:val="Heading1"/>
      </w:pPr>
      <w:r>
        <w:t xml:space="preserve">cpsc 476: Assignment 1 </w:t>
      </w:r>
    </w:p>
    <w:p w14:paraId="3697D3D6" w14:textId="77777777" w:rsidR="00367002" w:rsidRDefault="000775ED">
      <w:pPr>
        <w:pStyle w:val="Heading1"/>
      </w:pPr>
      <w:r w:rsidRPr="000775ED">
        <w:t>shared event calendar</w:t>
      </w:r>
    </w:p>
    <w:p w14:paraId="79A69C9E" w14:textId="77777777" w:rsidR="000775ED" w:rsidRDefault="000775ED" w:rsidP="000775ED"/>
    <w:p w14:paraId="07D35E7A" w14:textId="77777777" w:rsidR="000775ED" w:rsidRDefault="000775ED" w:rsidP="000775ED">
      <w:r>
        <w:t>A brief description of your project’s architecture</w:t>
      </w:r>
    </w:p>
    <w:p w14:paraId="52DC1236" w14:textId="77777777" w:rsidR="000775ED" w:rsidRDefault="000775ED" w:rsidP="000775ED">
      <w:r>
        <w:t xml:space="preserve">Build instructions, if any are required beyond a simple </w:t>
      </w:r>
      <w:proofErr w:type="spellStart"/>
      <w:r>
        <w:t>mvn</w:t>
      </w:r>
      <w:proofErr w:type="spellEnd"/>
      <w:r>
        <w:t xml:space="preserve"> package command.</w:t>
      </w:r>
    </w:p>
    <w:p w14:paraId="5FB37BAE" w14:textId="77777777" w:rsidR="000775ED" w:rsidRDefault="000775ED" w:rsidP="000775ED">
      <w:r>
        <w:t>Screenshots demonstrating your application’s functionality</w:t>
      </w:r>
    </w:p>
    <w:p w14:paraId="039CA8CB" w14:textId="77777777" w:rsidR="00367002" w:rsidRDefault="00367002"/>
    <w:p w14:paraId="2C041A69" w14:textId="77777777" w:rsidR="00367002" w:rsidRDefault="000775ED">
      <w:pPr>
        <w:pStyle w:val="Heading2"/>
      </w:pPr>
      <w:r>
        <w:t>Desciption</w:t>
      </w:r>
    </w:p>
    <w:p w14:paraId="3475FD7F" w14:textId="77777777" w:rsidR="000775ED" w:rsidRDefault="000775ED" w:rsidP="000775ED">
      <w:r>
        <w:t>A brief description of your project’s architecture</w:t>
      </w:r>
    </w:p>
    <w:p w14:paraId="2B19A2F5" w14:textId="65CEE510" w:rsidR="00D05F3E" w:rsidRDefault="00D05F3E" w:rsidP="000775ED">
      <w:r w:rsidRPr="00D05F3E">
        <w:t>type="</w:t>
      </w:r>
      <w:proofErr w:type="spellStart"/>
      <w:r w:rsidRPr="00D05F3E">
        <w:t>datetime</w:t>
      </w:r>
      <w:proofErr w:type="spellEnd"/>
      <w:r w:rsidRPr="00D05F3E">
        <w:t>-local" is not supported in Firefox and Internet Explorer</w:t>
      </w:r>
      <w:bookmarkStart w:id="0" w:name="_GoBack"/>
      <w:bookmarkEnd w:id="0"/>
    </w:p>
    <w:p w14:paraId="2D8AB253" w14:textId="77777777" w:rsidR="000775ED" w:rsidRDefault="000775ED" w:rsidP="000775ED">
      <w:pPr>
        <w:pStyle w:val="Heading2"/>
      </w:pPr>
      <w:r>
        <w:t>Build instructions</w:t>
      </w:r>
    </w:p>
    <w:p w14:paraId="3CE7F50A" w14:textId="77777777" w:rsidR="000775ED" w:rsidRDefault="000775ED" w:rsidP="000775ED">
      <w:r>
        <w:t xml:space="preserve">Build instructions, if any are required beyond a simple </w:t>
      </w:r>
      <w:proofErr w:type="spellStart"/>
      <w:r>
        <w:t>mvn</w:t>
      </w:r>
      <w:proofErr w:type="spellEnd"/>
      <w:r>
        <w:t xml:space="preserve"> package command.</w:t>
      </w:r>
    </w:p>
    <w:p w14:paraId="29B06723" w14:textId="77777777" w:rsidR="000775ED" w:rsidRDefault="000775ED" w:rsidP="000775ED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40"/>
          <w:szCs w:val="26"/>
        </w:rPr>
      </w:pPr>
      <w:r w:rsidRPr="000775ED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40"/>
          <w:szCs w:val="26"/>
        </w:rPr>
        <w:t xml:space="preserve">demonstrating </w:t>
      </w:r>
    </w:p>
    <w:p w14:paraId="6F716FC5" w14:textId="77777777" w:rsidR="000775ED" w:rsidRDefault="000775ED" w:rsidP="000775ED">
      <w:r>
        <w:t>Screenshots demonstrating your application’s functionality</w:t>
      </w:r>
    </w:p>
    <w:p w14:paraId="6DD9D266" w14:textId="77777777" w:rsidR="00367002" w:rsidRDefault="00367002" w:rsidP="000775ED"/>
    <w:sectPr w:rsidR="00367002">
      <w:footerReference w:type="default" r:id="rId7"/>
      <w:footerReference w:type="first" r:id="rId8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D0531F" w14:textId="77777777" w:rsidR="001D4BEB" w:rsidRDefault="001D4BEB">
      <w:pPr>
        <w:spacing w:before="0" w:after="0" w:line="240" w:lineRule="auto"/>
      </w:pPr>
      <w:r>
        <w:separator/>
      </w:r>
    </w:p>
    <w:p w14:paraId="1D11B098" w14:textId="77777777" w:rsidR="001D4BEB" w:rsidRDefault="001D4BEB"/>
  </w:endnote>
  <w:endnote w:type="continuationSeparator" w:id="0">
    <w:p w14:paraId="6E3911FA" w14:textId="77777777" w:rsidR="001D4BEB" w:rsidRDefault="001D4BEB">
      <w:pPr>
        <w:spacing w:before="0" w:after="0" w:line="240" w:lineRule="auto"/>
      </w:pPr>
      <w:r>
        <w:continuationSeparator/>
      </w:r>
    </w:p>
    <w:p w14:paraId="1E73A67F" w14:textId="77777777" w:rsidR="001D4BEB" w:rsidRDefault="001D4B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277FC5" w14:textId="77777777" w:rsidR="00367002" w:rsidRDefault="001D4B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75E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3EF0C" w14:textId="77777777" w:rsidR="00367002" w:rsidRDefault="001D4BEB">
    <w:pPr>
      <w:pStyle w:val="Footer"/>
    </w:pPr>
    <w:sdt>
      <w:sdtPr>
        <w:id w:val="7803617"/>
        <w:placeholder>
          <w:docPart w:val="64FC7CB690EE5D42BEDEBA8407991787"/>
        </w:placeholder>
        <w:temporary/>
        <w:showingPlcHdr/>
        <w15:appearance w15:val="hidden"/>
      </w:sdtPr>
      <w:sdtEndPr/>
      <w:sdtContent>
        <w:r>
          <w:t>Address | City, St Zip Code</w:t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B40916" w14:textId="77777777" w:rsidR="001D4BEB" w:rsidRDefault="001D4BEB">
      <w:pPr>
        <w:spacing w:before="0" w:after="0" w:line="240" w:lineRule="auto"/>
      </w:pPr>
      <w:r>
        <w:separator/>
      </w:r>
    </w:p>
    <w:p w14:paraId="60CD7EE9" w14:textId="77777777" w:rsidR="001D4BEB" w:rsidRDefault="001D4BEB"/>
  </w:footnote>
  <w:footnote w:type="continuationSeparator" w:id="0">
    <w:p w14:paraId="4E9E89CF" w14:textId="77777777" w:rsidR="001D4BEB" w:rsidRDefault="001D4BEB">
      <w:pPr>
        <w:spacing w:before="0" w:after="0" w:line="240" w:lineRule="auto"/>
      </w:pPr>
      <w:r>
        <w:continuationSeparator/>
      </w:r>
    </w:p>
    <w:p w14:paraId="3319B01A" w14:textId="77777777" w:rsidR="001D4BEB" w:rsidRDefault="001D4BE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ED"/>
    <w:rsid w:val="000775ED"/>
    <w:rsid w:val="001D4BEB"/>
    <w:rsid w:val="00367002"/>
    <w:rsid w:val="00BD597D"/>
    <w:rsid w:val="00D0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B53F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/Library/Containers/com.microsoft.Word/Data/Library/Caches/1033/TM10002076/Business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4FC7CB690EE5D42BEDEBA8407991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25065-1CB8-4043-83AB-F5EDC88D79AD}"/>
      </w:docPartPr>
      <w:docPartBody>
        <w:p w:rsidR="00000000" w:rsidRDefault="00C65445">
          <w:pPr>
            <w:pStyle w:val="64FC7CB690EE5D42BEDEBA8407991787"/>
          </w:pPr>
          <w:r>
            <w:t>Address | City, St Zip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445"/>
    <w:rsid w:val="00C6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84FB7C185A854F932DC6BFB127F415">
    <w:name w:val="B984FB7C185A854F932DC6BFB127F415"/>
  </w:style>
  <w:style w:type="paragraph" w:customStyle="1" w:styleId="875CB12E5E040140BB9CE9188D57FDCC">
    <w:name w:val="875CB12E5E040140BB9CE9188D57FDCC"/>
  </w:style>
  <w:style w:type="paragraph" w:customStyle="1" w:styleId="6FA9124422FEB04C9F2CC8624B0A65E6">
    <w:name w:val="6FA9124422FEB04C9F2CC8624B0A65E6"/>
  </w:style>
  <w:style w:type="paragraph" w:customStyle="1" w:styleId="C3CD7643E92EFB4A808BBD203ADA8989">
    <w:name w:val="C3CD7643E92EFB4A808BBD203ADA8989"/>
  </w:style>
  <w:style w:type="paragraph" w:customStyle="1" w:styleId="874002064BD71548913386E8FD7C5782">
    <w:name w:val="874002064BD71548913386E8FD7C5782"/>
  </w:style>
  <w:style w:type="paragraph" w:customStyle="1" w:styleId="1C2D4AF6AEEB08448B9B59A279FD1B35">
    <w:name w:val="1C2D4AF6AEEB08448B9B59A279FD1B35"/>
  </w:style>
  <w:style w:type="paragraph" w:styleId="ListBullet">
    <w:name w:val="List Bullet"/>
    <w:basedOn w:val="Normal"/>
    <w:uiPriority w:val="31"/>
    <w:qFormat/>
    <w:pPr>
      <w:numPr>
        <w:numId w:val="1"/>
      </w:numPr>
      <w:spacing w:before="160" w:after="320" w:line="360" w:lineRule="auto"/>
      <w:contextualSpacing/>
    </w:pPr>
    <w:rPr>
      <w:rFonts w:eastAsiaTheme="minorHAnsi"/>
      <w:color w:val="7F7F7F" w:themeColor="text1" w:themeTint="80"/>
      <w:lang w:eastAsia="ja-JP"/>
    </w:rPr>
  </w:style>
  <w:style w:type="paragraph" w:customStyle="1" w:styleId="F5B707B7CAA4E449A5BA8F8BC0F16349">
    <w:name w:val="F5B707B7CAA4E449A5BA8F8BC0F16349"/>
  </w:style>
  <w:style w:type="paragraph" w:customStyle="1" w:styleId="64FC7CB690EE5D42BEDEBA8407991787">
    <w:name w:val="64FC7CB690EE5D42BEDEBA84079917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15</TotalTime>
  <Pages>1</Pages>
  <Words>80</Words>
  <Characters>460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mussa</dc:creator>
  <cp:keywords/>
  <dc:description/>
  <cp:lastModifiedBy>mussa</cp:lastModifiedBy>
  <cp:revision>3</cp:revision>
  <dcterms:created xsi:type="dcterms:W3CDTF">2016-02-28T17:43:00Z</dcterms:created>
  <dcterms:modified xsi:type="dcterms:W3CDTF">2016-02-29T02:38:00Z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